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E3" w:rsidRDefault="00CD51E3" w:rsidP="00CD51E3">
      <w:pPr>
        <w:pStyle w:val="Heading1"/>
        <w:jc w:val="center"/>
      </w:pPr>
      <w:r>
        <w:t>README</w:t>
      </w:r>
    </w:p>
    <w:p w:rsidR="00CD51E3" w:rsidRPr="00CD51E3" w:rsidRDefault="00CD51E3" w:rsidP="00CD51E3">
      <w:pPr>
        <w:rPr>
          <w:b/>
        </w:rPr>
      </w:pPr>
      <w:proofErr w:type="gramStart"/>
      <w:r w:rsidRPr="00CD51E3">
        <w:rPr>
          <w:b/>
        </w:rPr>
        <w:t>x12112348</w:t>
      </w:r>
      <w:proofErr w:type="gramEnd"/>
      <w:r w:rsidRPr="00CD51E3">
        <w:rPr>
          <w:b/>
        </w:rPr>
        <w:t xml:space="preserve"> Ian Costello </w:t>
      </w:r>
      <w:r>
        <w:t>- attended 80% classes minimum</w:t>
      </w:r>
    </w:p>
    <w:p w:rsidR="00CD51E3" w:rsidRDefault="00CD51E3" w:rsidP="00CD51E3">
      <w:r>
        <w:t xml:space="preserve">Learning support + Login &amp; Main Menus + helped fix </w:t>
      </w:r>
      <w:proofErr w:type="spellStart"/>
      <w:r>
        <w:t>Dawood's</w:t>
      </w:r>
      <w:proofErr w:type="spellEnd"/>
      <w:r>
        <w:t xml:space="preserve"> Computing support to be made viewable + helped </w:t>
      </w:r>
      <w:proofErr w:type="spellStart"/>
      <w:r>
        <w:t>Fiachra</w:t>
      </w:r>
      <w:proofErr w:type="spellEnd"/>
      <w:r>
        <w:t xml:space="preserve"> with math support code errors</w:t>
      </w:r>
      <w:r>
        <w:t xml:space="preserve"> + this document</w:t>
      </w:r>
    </w:p>
    <w:p w:rsidR="00CD51E3" w:rsidRPr="00CD51E3" w:rsidRDefault="00CD51E3" w:rsidP="00CD51E3">
      <w:pPr>
        <w:rPr>
          <w:b/>
        </w:rPr>
      </w:pPr>
      <w:proofErr w:type="gramStart"/>
      <w:r w:rsidRPr="00CD51E3">
        <w:rPr>
          <w:b/>
        </w:rPr>
        <w:t>x12317886</w:t>
      </w:r>
      <w:proofErr w:type="gramEnd"/>
      <w:r w:rsidRPr="00CD51E3">
        <w:rPr>
          <w:b/>
        </w:rPr>
        <w:t xml:space="preserve"> </w:t>
      </w:r>
      <w:proofErr w:type="spellStart"/>
      <w:r w:rsidRPr="00CD51E3">
        <w:rPr>
          <w:b/>
        </w:rPr>
        <w:t>Fiachra</w:t>
      </w:r>
      <w:proofErr w:type="spellEnd"/>
      <w:r w:rsidRPr="00CD51E3">
        <w:rPr>
          <w:b/>
        </w:rPr>
        <w:t xml:space="preserve"> </w:t>
      </w:r>
      <w:proofErr w:type="spellStart"/>
      <w:r w:rsidRPr="00CD51E3">
        <w:rPr>
          <w:b/>
        </w:rPr>
        <w:t>Devitt</w:t>
      </w:r>
      <w:proofErr w:type="spellEnd"/>
      <w:r>
        <w:rPr>
          <w:b/>
        </w:rPr>
        <w:t xml:space="preserve"> </w:t>
      </w:r>
      <w:r>
        <w:t>- attended 80% classes minimum</w:t>
      </w:r>
    </w:p>
    <w:p w:rsidR="00CD51E3" w:rsidRDefault="00CD51E3" w:rsidP="00CD51E3">
      <w:r>
        <w:t xml:space="preserve">Math Support + overall design + helped fix </w:t>
      </w:r>
      <w:proofErr w:type="spellStart"/>
      <w:r>
        <w:t>Dawood's</w:t>
      </w:r>
      <w:proofErr w:type="spellEnd"/>
      <w:r>
        <w:t xml:space="preserve"> Computing support to make it viewable and got rid of code errors + helped Ian with learning support code error</w:t>
      </w:r>
      <w:r>
        <w:t xml:space="preserve">s + </w:t>
      </w:r>
      <w:bookmarkStart w:id="0" w:name="_GoBack"/>
      <w:bookmarkEnd w:id="0"/>
      <w:r>
        <w:t>most of this document</w:t>
      </w:r>
    </w:p>
    <w:p w:rsidR="00CD51E3" w:rsidRPr="00CD51E3" w:rsidRDefault="00CD51E3" w:rsidP="00CD51E3">
      <w:pPr>
        <w:rPr>
          <w:b/>
        </w:rPr>
      </w:pPr>
      <w:proofErr w:type="gramStart"/>
      <w:r w:rsidRPr="00CD51E3">
        <w:rPr>
          <w:b/>
        </w:rPr>
        <w:t>x12515207</w:t>
      </w:r>
      <w:proofErr w:type="gramEnd"/>
      <w:r w:rsidRPr="00CD51E3">
        <w:rPr>
          <w:b/>
        </w:rPr>
        <w:t xml:space="preserve"> </w:t>
      </w:r>
      <w:proofErr w:type="spellStart"/>
      <w:r w:rsidRPr="00CD51E3">
        <w:rPr>
          <w:b/>
        </w:rPr>
        <w:t>Oladimeji</w:t>
      </w:r>
      <w:proofErr w:type="spellEnd"/>
      <w:r w:rsidRPr="00CD51E3">
        <w:rPr>
          <w:b/>
        </w:rPr>
        <w:t xml:space="preserve"> </w:t>
      </w:r>
      <w:proofErr w:type="spellStart"/>
      <w:r w:rsidRPr="00CD51E3">
        <w:rPr>
          <w:b/>
        </w:rPr>
        <w:t>Adekanmbi</w:t>
      </w:r>
      <w:proofErr w:type="spellEnd"/>
      <w:r>
        <w:t>- attended 80% classes minimum</w:t>
      </w:r>
    </w:p>
    <w:p w:rsidR="00CD51E3" w:rsidRDefault="00CD51E3" w:rsidP="00CD51E3">
      <w:r>
        <w:t xml:space="preserve">Disability support </w:t>
      </w:r>
      <w:r>
        <w:t>+ this document</w:t>
      </w:r>
    </w:p>
    <w:p w:rsidR="00CD51E3" w:rsidRPr="00CD51E3" w:rsidRDefault="00CD51E3" w:rsidP="00CD51E3">
      <w:pPr>
        <w:rPr>
          <w:b/>
        </w:rPr>
      </w:pPr>
      <w:proofErr w:type="gramStart"/>
      <w:r w:rsidRPr="00CD51E3">
        <w:rPr>
          <w:b/>
        </w:rPr>
        <w:t>x12116513</w:t>
      </w:r>
      <w:proofErr w:type="gramEnd"/>
      <w:r w:rsidRPr="00CD51E3">
        <w:rPr>
          <w:b/>
        </w:rPr>
        <w:t xml:space="preserve"> </w:t>
      </w:r>
      <w:proofErr w:type="spellStart"/>
      <w:r w:rsidRPr="00CD51E3">
        <w:rPr>
          <w:b/>
        </w:rPr>
        <w:t>Dawood</w:t>
      </w:r>
      <w:proofErr w:type="spellEnd"/>
      <w:r w:rsidRPr="00CD51E3">
        <w:rPr>
          <w:b/>
        </w:rPr>
        <w:t xml:space="preserve"> Al </w:t>
      </w:r>
      <w:proofErr w:type="spellStart"/>
      <w:r w:rsidRPr="00CD51E3">
        <w:rPr>
          <w:b/>
        </w:rPr>
        <w:t>Naamani</w:t>
      </w:r>
      <w:proofErr w:type="spellEnd"/>
      <w:r w:rsidRPr="00CD51E3">
        <w:rPr>
          <w:b/>
        </w:rPr>
        <w:t xml:space="preserve"> </w:t>
      </w:r>
      <w:r>
        <w:t>- did not attend 80% of classes</w:t>
      </w:r>
    </w:p>
    <w:p w:rsidR="00CD51E3" w:rsidRDefault="00CD51E3" w:rsidP="00CD51E3">
      <w:r>
        <w:t>Computing support</w:t>
      </w:r>
    </w:p>
    <w:p w:rsidR="00CD51E3" w:rsidRDefault="00CD51E3" w:rsidP="00CD51E3">
      <w:pPr>
        <w:pStyle w:val="Heading1"/>
        <w:jc w:val="center"/>
      </w:pPr>
      <w:r>
        <w:t>REFERENCES:</w:t>
      </w:r>
    </w:p>
    <w:p w:rsidR="00CD51E3" w:rsidRDefault="00CD51E3" w:rsidP="00CD51E3">
      <w:proofErr w:type="gramStart"/>
      <w:r>
        <w:t>YouTube (</w:t>
      </w:r>
      <w:proofErr w:type="spellStart"/>
      <w:r>
        <w:t>n.d.</w:t>
      </w:r>
      <w:proofErr w:type="spellEnd"/>
      <w:r>
        <w:t>) Music Player using java/netbeans.mp4.</w:t>
      </w:r>
      <w:proofErr w:type="gramEnd"/>
    </w:p>
    <w:p w:rsidR="00CD51E3" w:rsidRDefault="00CD51E3" w:rsidP="00CD51E3">
      <w:r>
        <w:t xml:space="preserve"> [</w:t>
      </w:r>
      <w:proofErr w:type="gramStart"/>
      <w:r>
        <w:t>online</w:t>
      </w:r>
      <w:proofErr w:type="gramEnd"/>
      <w:r>
        <w:t>] Available at: http://www.youtube.com/watch?v=CArY0O-ZXVA [Accessed: 20 Mar 2013].</w:t>
      </w:r>
    </w:p>
    <w:p w:rsidR="00CD51E3" w:rsidRDefault="00CD51E3" w:rsidP="00CD51E3">
      <w:proofErr w:type="gramStart"/>
      <w:r>
        <w:t>ECORFAN (2007) ECORFAN.</w:t>
      </w:r>
      <w:proofErr w:type="gramEnd"/>
      <w:r>
        <w:t xml:space="preserve"> [</w:t>
      </w:r>
      <w:proofErr w:type="gramStart"/>
      <w:r>
        <w:t>online</w:t>
      </w:r>
      <w:proofErr w:type="gramEnd"/>
      <w:r>
        <w:t>] Available at: http://ecorfan.org/articulos_negocios.php/ [Accessed: 3 Mar 2013].</w:t>
      </w:r>
    </w:p>
    <w:p w:rsidR="00CD51E3" w:rsidRDefault="00CD51E3" w:rsidP="00CD51E3">
      <w:r>
        <w:t>All-free-download.com (2012) Help blue round button Vista icon - Free icon for free download. [</w:t>
      </w:r>
      <w:proofErr w:type="gramStart"/>
      <w:r>
        <w:t>online</w:t>
      </w:r>
      <w:proofErr w:type="gramEnd"/>
      <w:r>
        <w:t>] Available at: http://all-free-download.com/free-icon/vista-icon/help_blue_round_button_4221.html [Accessed: 6 Apr 2013].</w:t>
      </w:r>
    </w:p>
    <w:p w:rsidR="00CD51E3" w:rsidRDefault="00CD51E3" w:rsidP="00CD51E3">
      <w:proofErr w:type="gramStart"/>
      <w:r>
        <w:t>I.imgur.com (</w:t>
      </w:r>
      <w:proofErr w:type="spellStart"/>
      <w:r>
        <w:t>n.d.</w:t>
      </w:r>
      <w:proofErr w:type="spellEnd"/>
      <w:r>
        <w:t>) Untitled.</w:t>
      </w:r>
      <w:proofErr w:type="gramEnd"/>
      <w:r>
        <w:t xml:space="preserve"> [</w:t>
      </w:r>
      <w:proofErr w:type="gramStart"/>
      <w:r>
        <w:t>online</w:t>
      </w:r>
      <w:proofErr w:type="gramEnd"/>
      <w:r>
        <w:t>] Available at: http://i.imgur.com/f8VeI.jpg [Accessed: 20 Apr 2013].</w:t>
      </w:r>
    </w:p>
    <w:p w:rsidR="00624B7E" w:rsidRDefault="00CD51E3" w:rsidP="00CD51E3">
      <w:r>
        <w:t>https://myncistudent.ncirl.ie/StudentServicesAndSupport/StudentSupport/LearningDevelopment/default.aspx</w:t>
      </w:r>
    </w:p>
    <w:sectPr w:rsidR="0062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55"/>
    <w:rsid w:val="00571355"/>
    <w:rsid w:val="008F605F"/>
    <w:rsid w:val="00904768"/>
    <w:rsid w:val="00CD51E3"/>
    <w:rsid w:val="00E1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B8A6CB61</Template>
  <TotalTime>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Fiachra Devitt</dc:creator>
  <cp:keywords/>
  <dc:description/>
  <cp:lastModifiedBy>Fiachra Devitt</cp:lastModifiedBy>
  <cp:revision>2</cp:revision>
  <dcterms:created xsi:type="dcterms:W3CDTF">2013-04-20T17:01:00Z</dcterms:created>
  <dcterms:modified xsi:type="dcterms:W3CDTF">2013-04-20T17:11:00Z</dcterms:modified>
</cp:coreProperties>
</file>